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119952" w:displacedByCustomXml="next"/>
    <w:sdt>
      <w:sdtPr>
        <w:id w:val="876659830"/>
        <w:docPartObj>
          <w:docPartGallery w:val="Cover Pages"/>
          <w:docPartUnique/>
        </w:docPartObj>
      </w:sdtPr>
      <w:sdtEndPr>
        <w:rPr>
          <w:rStyle w:val="Hyperlink"/>
          <w:color w:val="28245A"/>
          <w:sz w:val="20"/>
          <w:szCs w:val="20"/>
          <w:u w:val="single"/>
          <w:lang w:val="pl-PL"/>
        </w:rPr>
      </w:sdtEndPr>
      <w:sdtContent>
        <w:p w14:paraId="4BAF9921" w14:textId="2CE88FDC" w:rsidR="00E05967" w:rsidRPr="00E05967" w:rsidRDefault="001C7377" w:rsidP="00E05967">
          <w:pPr>
            <w:rPr>
              <w:rStyle w:val="Hyperlink"/>
              <w:color w:val="auto"/>
              <w:u w:val="none"/>
            </w:rPr>
          </w:pPr>
          <w:r>
            <w:rPr>
              <w:noProof/>
            </w:rPr>
            <w:drawing>
              <wp:anchor distT="0" distB="0" distL="114300" distR="114300" simplePos="0" relativeHeight="251708416" behindDoc="1" locked="0" layoutInCell="1" allowOverlap="1" wp14:anchorId="7D22C9B3" wp14:editId="14372516">
                <wp:simplePos x="0" y="0"/>
                <wp:positionH relativeFrom="page">
                  <wp:align>right</wp:align>
                </wp:positionH>
                <wp:positionV relativeFrom="paragraph">
                  <wp:posOffset>-619125</wp:posOffset>
                </wp:positionV>
                <wp:extent cx="2526493" cy="2270423"/>
                <wp:effectExtent l="0" t="0" r="7620" b="0"/>
                <wp:wrapNone/>
                <wp:docPr id="424543857" name="Picture 2" descr="A person smiling at camera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543857" name="Picture 2" descr="A person smiling at camera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6493" cy="2270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452C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0224" behindDoc="0" locked="0" layoutInCell="1" allowOverlap="1" wp14:anchorId="76B704C3" wp14:editId="15BBCB23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-947949</wp:posOffset>
                    </wp:positionV>
                    <wp:extent cx="2867025" cy="14791690"/>
                    <wp:effectExtent l="0" t="0" r="9525" b="0"/>
                    <wp:wrapNone/>
                    <wp:docPr id="27" name="Group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67025" cy="14791690"/>
                              <a:chOff x="0" y="0"/>
                              <a:chExt cx="2867025" cy="14791690"/>
                            </a:xfrm>
                          </wpg:grpSpPr>
                          <wps:wsp>
                            <wps:cNvPr id="29" name="Prostokąt 1"/>
                            <wps:cNvSpPr/>
                            <wps:spPr>
                              <a:xfrm>
                                <a:off x="0" y="0"/>
                                <a:ext cx="2867025" cy="14791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748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rostokąt 2"/>
                            <wps:cNvSpPr/>
                            <wps:spPr>
                              <a:xfrm>
                                <a:off x="63500" y="0"/>
                                <a:ext cx="2432050" cy="164534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4A9191" id="Group 27" o:spid="_x0000_s1026" style="position:absolute;margin-left:0;margin-top:-74.65pt;width:225.75pt;height:1164.7pt;z-index:251700224;mso-position-horizontal:left;mso-position-horizontal-relative:page;mso-width-relative:margin;mso-height-relative:margin" coordsize="28670,147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">
                    <v:rect id="Prostokąt 1" o:spid="_x0000_s1027" style="position:absolute;width:28670;height:1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" fillcolor="#40748e" stroked="f" strokeweight="1pt">
                      <v:fill opacity="32896f"/>
                    </v:rect>
                    <v:rect id="Prostokąt 2" o:spid="_x0000_s1028" style="position:absolute;left:635;width:24320;height:16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" stroked="f" strokeweight="1pt">
                      <v:fill r:id="rId10" o:title="" recolor="t" rotate="t" type="frame"/>
                    </v:rect>
                    <w10:wrap anchorx="page"/>
                  </v:group>
                </w:pict>
              </mc:Fallback>
            </mc:AlternateContent>
          </w:r>
          <w:r w:rsidR="00E452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244B806D" wp14:editId="7EFC5244">
                    <wp:simplePos x="0" y="0"/>
                    <wp:positionH relativeFrom="page">
                      <wp:posOffset>2859628</wp:posOffset>
                    </wp:positionH>
                    <wp:positionV relativeFrom="paragraph">
                      <wp:posOffset>-620024</wp:posOffset>
                    </wp:positionV>
                    <wp:extent cx="2190750" cy="2667000"/>
                    <wp:effectExtent l="0" t="0" r="0" b="0"/>
                    <wp:wrapNone/>
                    <wp:docPr id="23" name="Prostoką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90750" cy="2667000"/>
                            </a:xfrm>
                            <a:prstGeom prst="rect">
                              <a:avLst/>
                            </a:prstGeom>
                            <a:solidFill>
                              <a:srgbClr val="40748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12570A" id="Prostokąt 2" o:spid="_x0000_s1026" style="position:absolute;margin-left:225.15pt;margin-top:-48.8pt;width:172.5pt;height:210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" fillcolor="#40748e" stroked="f" strokeweight="1pt">
                    <v:fill opacity="32896f"/>
                    <w10:wrap anchorx="page"/>
                  </v:rect>
                </w:pict>
              </mc:Fallback>
            </mc:AlternateContent>
          </w:r>
          <w:r w:rsidR="00186FC0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06368" behindDoc="0" locked="0" layoutInCell="1" allowOverlap="1" wp14:anchorId="76E372C7" wp14:editId="33A2CBF3">
                    <wp:simplePos x="0" y="0"/>
                    <wp:positionH relativeFrom="column">
                      <wp:posOffset>-317500</wp:posOffset>
                    </wp:positionH>
                    <wp:positionV relativeFrom="paragraph">
                      <wp:posOffset>317500</wp:posOffset>
                    </wp:positionV>
                    <wp:extent cx="5238750" cy="800100"/>
                    <wp:effectExtent l="0" t="0" r="0" b="0"/>
                    <wp:wrapSquare wrapText="bothSides"/>
                    <wp:docPr id="32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0" cy="800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7DB5D3" w14:textId="3FBBB40F" w:rsidR="00E05967" w:rsidRPr="00F96005" w:rsidRDefault="00E05967" w:rsidP="00E05967">
                                <w:pPr>
                                  <w:rPr>
                                    <w:rFonts w:ascii="Arial Black" w:hAnsi="Arial Black"/>
                                    <w:color w:val="FFFFFF" w:themeColor="background1"/>
                                    <w:sz w:val="96"/>
                                    <w:szCs w:val="96"/>
                                    <w:lang w:val="pl-PL"/>
                                  </w:rPr>
                                </w:pPr>
                                <w:r w:rsidRPr="00F96005">
                                  <w:rPr>
                                    <w:rFonts w:ascii="Arial Black" w:hAnsi="Arial Black"/>
                                    <w:color w:val="FFFFFF" w:themeColor="background1"/>
                                    <w:sz w:val="96"/>
                                    <w:szCs w:val="96"/>
                                    <w:lang w:val="pl-PL"/>
                                  </w:rPr>
                                  <w:t>CANDIDATE</w:t>
                                </w:r>
                                <w:r w:rsidR="002D58A1">
                                  <w:rPr>
                                    <w:rFonts w:ascii="Arial Black" w:hAnsi="Arial Black"/>
                                    <w:color w:val="FFFFFF" w:themeColor="background1"/>
                                    <w:sz w:val="96"/>
                                    <w:szCs w:val="96"/>
                                    <w:lang w:val="pl-PL"/>
                                  </w:rP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E372C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-25pt;margin-top:25pt;width:412.5pt;height:6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oY9gEAAM0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" filled="f" stroked="f">
                    <v:textbox>
                      <w:txbxContent>
                        <w:p w14:paraId="0E7DB5D3" w14:textId="3FBBB40F" w:rsidR="00E05967" w:rsidRPr="00F96005" w:rsidRDefault="00E05967" w:rsidP="00E05967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96"/>
                              <w:szCs w:val="96"/>
                              <w:lang w:val="pl-PL"/>
                            </w:rPr>
                          </w:pPr>
                          <w:r w:rsidRPr="00F96005">
                            <w:rPr>
                              <w:rFonts w:ascii="Arial Black" w:hAnsi="Arial Black"/>
                              <w:color w:val="FFFFFF" w:themeColor="background1"/>
                              <w:sz w:val="96"/>
                              <w:szCs w:val="96"/>
                              <w:lang w:val="pl-PL"/>
                            </w:rPr>
                            <w:t>CANDIDATE</w:t>
                          </w:r>
                          <w:r w:rsidR="002D58A1">
                            <w:rPr>
                              <w:rFonts w:ascii="Arial Black" w:hAnsi="Arial Black"/>
                              <w:color w:val="FFFFFF" w:themeColor="background1"/>
                              <w:sz w:val="96"/>
                              <w:szCs w:val="96"/>
                              <w:lang w:val="pl-PL"/>
                            </w:rPr>
                            <w:t xml:space="preserve">          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E32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105531EF" wp14:editId="619FD040">
                    <wp:simplePos x="0" y="0"/>
                    <wp:positionH relativeFrom="column">
                      <wp:posOffset>-552450</wp:posOffset>
                    </wp:positionH>
                    <wp:positionV relativeFrom="paragraph">
                      <wp:posOffset>1616075</wp:posOffset>
                    </wp:positionV>
                    <wp:extent cx="7924800" cy="561975"/>
                    <wp:effectExtent l="0" t="0" r="0" b="9525"/>
                    <wp:wrapNone/>
                    <wp:docPr id="33" name="Prostokąt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24800" cy="561975"/>
                            </a:xfrm>
                            <a:prstGeom prst="rect">
                              <a:avLst/>
                            </a:prstGeom>
                            <a:solidFill>
                              <a:srgbClr val="40748E">
                                <a:alpha val="7882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5D7D4" w14:textId="10D636F1" w:rsidR="002216DD" w:rsidRDefault="002216DD" w:rsidP="002216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5531EF" id="Prostokąt 11" o:spid="_x0000_s1027" style="position:absolute;margin-left:-43.5pt;margin-top:127.25pt;width:624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" fillcolor="#40748e" stroked="f" strokeweight="1pt">
                    <v:fill opacity="51657f"/>
                    <v:textbox>
                      <w:txbxContent>
                        <w:p w14:paraId="1B95D7D4" w14:textId="10D636F1" w:rsidR="002216DD" w:rsidRDefault="002216DD" w:rsidP="002216DD"/>
                      </w:txbxContent>
                    </v:textbox>
                  </v:rect>
                </w:pict>
              </mc:Fallback>
            </mc:AlternateContent>
          </w:r>
        </w:p>
        <w:p w14:paraId="2A9261F4" w14:textId="45A2C8EC" w:rsidR="00E05967" w:rsidRDefault="00E05967" w:rsidP="00E0596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99200" behindDoc="0" locked="0" layoutInCell="1" allowOverlap="1" wp14:anchorId="0C286044" wp14:editId="353BF4AA">
                    <wp:simplePos x="0" y="0"/>
                    <wp:positionH relativeFrom="column">
                      <wp:posOffset>2622550</wp:posOffset>
                    </wp:positionH>
                    <wp:positionV relativeFrom="paragraph">
                      <wp:posOffset>2228850</wp:posOffset>
                    </wp:positionV>
                    <wp:extent cx="4333875" cy="7264400"/>
                    <wp:effectExtent l="0" t="0" r="9525" b="0"/>
                    <wp:wrapSquare wrapText="bothSides"/>
                    <wp:docPr id="21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33875" cy="726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42C2D7" w14:textId="77777777" w:rsidR="00E05967" w:rsidRPr="00286D95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</w:rPr>
                                </w:pPr>
                                <w:r w:rsidRPr="00286D95">
                                  <w:rPr>
                                    <w:color w:val="28245A"/>
                                  </w:rPr>
                                  <w:t>About me</w:t>
                                </w:r>
                              </w:p>
                              <w:p w14:paraId="453984E7" w14:textId="45C1F6F0" w:rsidR="00E05967" w:rsidRPr="00446183" w:rsidRDefault="002216DD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>
                                  <w:t>I consider myself to be hardworking and dedicated in everything I do. I am well capable of working individually and with others</w:t>
                                </w:r>
                                <w:r w:rsidR="009123A7">
                                  <w:t xml:space="preserve"> and I am always open to new challenges. I am</w:t>
                                </w:r>
                                <w:r>
                                  <w:t xml:space="preserve"> </w:t>
                                </w:r>
                                <w:r w:rsidR="009123A7">
                                  <w:t xml:space="preserve">seeking employment where I can grow with the </w:t>
                                </w:r>
                                <w:r w:rsidR="009A1B21">
                                  <w:t>company,</w:t>
                                </w:r>
                                <w:r w:rsidR="009123A7">
                                  <w:t xml:space="preserve"> and I am available immediately. </w:t>
                                </w:r>
                                <w:r>
                                  <w:t xml:space="preserve"> </w:t>
                                </w:r>
                              </w:p>
                              <w:p w14:paraId="52083629" w14:textId="17B69D4D" w:rsidR="00E05967" w:rsidRDefault="00E05967" w:rsidP="009123A7">
                                <w:pPr>
                                  <w:pStyle w:val="Heading1"/>
                                  <w:rPr>
                                    <w:color w:val="28245A"/>
                                  </w:rPr>
                                </w:pPr>
                                <w:r w:rsidRPr="00286D95">
                                  <w:rPr>
                                    <w:color w:val="28245A"/>
                                  </w:rPr>
                                  <w:t>Achievements &amp; Key Projects</w:t>
                                </w:r>
                              </w:p>
                              <w:p w14:paraId="3F7A7677" w14:textId="03BE79F3" w:rsidR="00910B3C" w:rsidRDefault="00910B3C" w:rsidP="009123A7">
                                <w:r>
                                  <w:t>National senior certificate-Completed</w:t>
                                </w:r>
                              </w:p>
                              <w:p w14:paraId="53BD63AB" w14:textId="63D6B8BF" w:rsidR="009123A7" w:rsidRDefault="009123A7" w:rsidP="009123A7">
                                <w:r>
                                  <w:t xml:space="preserve">Information </w:t>
                                </w:r>
                                <w:r w:rsidR="00910B3C">
                                  <w:t>Technology: Technical</w:t>
                                </w:r>
                                <w:r>
                                  <w:t xml:space="preserve"> Supp</w:t>
                                </w:r>
                                <w:r w:rsidR="00910B3C">
                                  <w:t>ort NQF Level 4-Completed</w:t>
                                </w:r>
                              </w:p>
                              <w:p w14:paraId="1EE0F185" w14:textId="08C7509D" w:rsidR="00910B3C" w:rsidRPr="009123A7" w:rsidRDefault="00910B3C" w:rsidP="009123A7">
                                <w:r>
                                  <w:t>System Development NQF Level 5-In Progress</w:t>
                                </w:r>
                              </w:p>
                              <w:p w14:paraId="20129445" w14:textId="77777777" w:rsidR="00E05967" w:rsidRPr="00286D95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</w:rPr>
                                </w:pPr>
                                <w:r w:rsidRPr="00286D95">
                                  <w:rPr>
                                    <w:color w:val="28245A"/>
                                  </w:rPr>
                                  <w:t>Work Experience</w:t>
                                </w:r>
                              </w:p>
                              <w:p w14:paraId="03CED896" w14:textId="36163440" w:rsidR="00E05967" w:rsidRPr="00446183" w:rsidRDefault="00910B3C" w:rsidP="002F5044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Managing the donated IT devices designed to enhance teaching and </w:t>
                                </w:r>
                                <w:r w:rsidR="00CD08D6">
                                  <w:t>learning</w:t>
                                </w:r>
                                <w:r>
                                  <w:t>.</w:t>
                                </w:r>
                                <w:r w:rsidR="008F52E1">
                                  <w:t xml:space="preserve"> </w:t>
                                </w:r>
                                <w:r>
                                  <w:t xml:space="preserve">Ensuring that all devices are connected to the provided </w:t>
                                </w:r>
                                <w:r w:rsidR="00C85E71">
                                  <w:t>W</w:t>
                                </w:r>
                                <w:r>
                                  <w:t>i-fi.</w:t>
                                </w:r>
                                <w:r w:rsidR="008F52E1">
                                  <w:t xml:space="preserve"> </w:t>
                                </w:r>
                                <w:r w:rsidR="00C85E71">
                                  <w:t>Supporting teachers during lesson to help learners use the devices and connect to the Wi-fi.</w:t>
                                </w:r>
                                <w:r w:rsidR="008F52E1">
                                  <w:t xml:space="preserve"> </w:t>
                                </w:r>
                                <w:r w:rsidR="00C85E71">
                                  <w:t>Help the teachers to fix the laptop and printers.</w:t>
                                </w:r>
                                <w:hyperlink r:id="rId11" w:history="1"/>
                              </w:p>
                              <w:p w14:paraId="3157AAD7" w14:textId="77777777" w:rsidR="00E05967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</w:rPr>
                                </w:pPr>
                                <w:r>
                                  <w:rPr>
                                    <w:color w:val="28245A"/>
                                  </w:rPr>
                                  <w:t>References</w:t>
                                </w:r>
                              </w:p>
                              <w:p w14:paraId="60296804" w14:textId="77777777" w:rsidR="00CD08D6" w:rsidRPr="00CD08D6" w:rsidRDefault="00CD08D6" w:rsidP="00CD08D6">
                                <w:pPr>
                                  <w:rPr>
                                    <w:lang w:val="en-ZA"/>
                                  </w:rPr>
                                </w:pPr>
                                <w:proofErr w:type="spellStart"/>
                                <w:r w:rsidRPr="00CD08D6">
                                  <w:rPr>
                                    <w:lang w:val="en-ZA"/>
                                  </w:rPr>
                                  <w:t>Kefiloe</w:t>
                                </w:r>
                                <w:proofErr w:type="spellEnd"/>
                                <w:r w:rsidRPr="00CD08D6">
                                  <w:rPr>
                                    <w:lang w:val="en-ZA"/>
                                  </w:rPr>
                                  <w:t xml:space="preserve"> </w:t>
                                </w:r>
                                <w:proofErr w:type="spellStart"/>
                                <w:r w:rsidRPr="00CD08D6">
                                  <w:rPr>
                                    <w:lang w:val="en-ZA"/>
                                  </w:rPr>
                                  <w:t>Mphye</w:t>
                                </w:r>
                                <w:proofErr w:type="spellEnd"/>
                                <w:r w:rsidRPr="00CD08D6">
                                  <w:rPr>
                                    <w:lang w:val="en-ZA"/>
                                  </w:rPr>
                                  <w:t> </w:t>
                                </w:r>
                              </w:p>
                              <w:p w14:paraId="71ED9574" w14:textId="7F145A85" w:rsidR="00CD08D6" w:rsidRDefault="00CD08D6" w:rsidP="00CD08D6">
                                <w:r>
                                  <w:t>Email:</w:t>
                                </w:r>
                                <w:r w:rsidRPr="00CD08D6">
                                  <w:t xml:space="preserve"> </w:t>
                                </w:r>
                                <w:hyperlink r:id="rId12" w:history="1">
                                  <w:r w:rsidRPr="00914E34">
                                    <w:rPr>
                                      <w:rStyle w:val="Hyperlink"/>
                                    </w:rPr>
                                    <w:t>Kefiloe.mphye@capaciti.org.za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14:paraId="3BB847D1" w14:textId="4C6AE497" w:rsidR="00CD08D6" w:rsidRDefault="00CD08D6" w:rsidP="00CD08D6">
                                <w:r>
                                  <w:t>Contact:081 334 8416</w:t>
                                </w:r>
                              </w:p>
                              <w:p w14:paraId="4139D668" w14:textId="3CC15673" w:rsidR="00CD08D6" w:rsidRDefault="00CD08D6" w:rsidP="00CD08D6">
                                <w:r>
                                  <w:t xml:space="preserve">Buhle </w:t>
                                </w:r>
                                <w:proofErr w:type="spellStart"/>
                                <w:r>
                                  <w:t>Majokweni</w:t>
                                </w:r>
                                <w:proofErr w:type="spellEnd"/>
                              </w:p>
                              <w:p w14:paraId="05E80CAB" w14:textId="7FC76721" w:rsidR="00CD08D6" w:rsidRDefault="00CD08D6" w:rsidP="00CD08D6">
                                <w:r>
                                  <w:t>Email:</w:t>
                                </w:r>
                                <w:r w:rsidRPr="00CD08D6">
                                  <w:t xml:space="preserve"> </w:t>
                                </w:r>
                                <w:hyperlink r:id="rId13" w:history="1">
                                  <w:r w:rsidRPr="00914E34">
                                    <w:rPr>
                                      <w:rStyle w:val="Hyperlink"/>
                                    </w:rPr>
                                    <w:t>Buhle.Majokweni@capaciti.org.za</w:t>
                                  </w:r>
                                </w:hyperlink>
                              </w:p>
                              <w:p w14:paraId="2932EB54" w14:textId="258325E5" w:rsidR="00CD08D6" w:rsidRDefault="00CD08D6" w:rsidP="00CD08D6">
                                <w:r>
                                  <w:t>Contact:079 969 9955</w:t>
                                </w:r>
                              </w:p>
                              <w:p w14:paraId="4983FB2B" w14:textId="77402B88" w:rsidR="00186FC0" w:rsidRDefault="00A22DC6" w:rsidP="00CD08D6">
                                <w:r>
                                  <w:t>Peggy</w:t>
                                </w:r>
                                <w:r w:rsidR="00E36524">
                                  <w:t xml:space="preserve"> Maphanga</w:t>
                                </w:r>
                              </w:p>
                              <w:p w14:paraId="448430C5" w14:textId="522F6692" w:rsidR="006D0AC7" w:rsidRDefault="00E36524" w:rsidP="00CD08D6">
                                <w:r>
                                  <w:t>Email:</w:t>
                                </w:r>
                                <w:r w:rsidR="006D0AC7">
                                  <w:t xml:space="preserve"> </w:t>
                                </w:r>
                                <w:hyperlink r:id="rId14" w:history="1">
                                  <w:r w:rsidR="006D0AC7" w:rsidRPr="001D7B79">
                                    <w:rPr>
                                      <w:rStyle w:val="Hyperlink"/>
                                    </w:rPr>
                                    <w:t>peggy.maphanga@angloamerican.com</w:t>
                                  </w:r>
                                </w:hyperlink>
                              </w:p>
                              <w:p w14:paraId="153F2C22" w14:textId="627BE405" w:rsidR="00E7761C" w:rsidRDefault="00E7761C" w:rsidP="00CD08D6">
                                <w:r>
                                  <w:t>Contact:</w:t>
                                </w:r>
                                <w:r w:rsidR="000066F1">
                                  <w:t>083 427 2410</w:t>
                                </w:r>
                              </w:p>
                              <w:p w14:paraId="5CF7A9FB" w14:textId="601E4FCB" w:rsidR="00CD08D6" w:rsidRDefault="00CD08D6" w:rsidP="00CD08D6">
                                <w:r w:rsidRPr="00CD08D6">
                                  <w:t xml:space="preserve"> </w:t>
                                </w:r>
                              </w:p>
                              <w:p w14:paraId="5182CBD2" w14:textId="77777777" w:rsidR="00CD08D6" w:rsidRPr="00CD08D6" w:rsidRDefault="00CD08D6" w:rsidP="00CD08D6"/>
                              <w:p w14:paraId="03B1C995" w14:textId="77777777" w:rsidR="002F5044" w:rsidRPr="001A3242" w:rsidRDefault="002F5044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286044" id="_x0000_s1028" type="#_x0000_t202" style="position:absolute;margin-left:206.5pt;margin-top:175.5pt;width:341.25pt;height:57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" stroked="f">
                    <v:textbox>
                      <w:txbxContent>
                        <w:p w14:paraId="3D42C2D7" w14:textId="77777777" w:rsidR="00E05967" w:rsidRPr="00286D95" w:rsidRDefault="00E05967" w:rsidP="00E05967">
                          <w:pPr>
                            <w:pStyle w:val="Heading1"/>
                            <w:rPr>
                              <w:color w:val="28245A"/>
                            </w:rPr>
                          </w:pPr>
                          <w:r w:rsidRPr="00286D95">
                            <w:rPr>
                              <w:color w:val="28245A"/>
                            </w:rPr>
                            <w:t>About me</w:t>
                          </w:r>
                        </w:p>
                        <w:p w14:paraId="453984E7" w14:textId="45C1F6F0" w:rsidR="00E05967" w:rsidRPr="00446183" w:rsidRDefault="002216DD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  <w:r>
                            <w:t>I consider myself to be hardworking and dedicated in everything I do. I am well capable of working individually and with others</w:t>
                          </w:r>
                          <w:r w:rsidR="009123A7">
                            <w:t xml:space="preserve"> and I am always open to new challenges. I am</w:t>
                          </w:r>
                          <w:r>
                            <w:t xml:space="preserve"> </w:t>
                          </w:r>
                          <w:r w:rsidR="009123A7">
                            <w:t xml:space="preserve">seeking employment where I can grow with the </w:t>
                          </w:r>
                          <w:r w:rsidR="009A1B21">
                            <w:t>company,</w:t>
                          </w:r>
                          <w:r w:rsidR="009123A7">
                            <w:t xml:space="preserve"> and I am available immediately. </w:t>
                          </w:r>
                          <w:r>
                            <w:t xml:space="preserve"> </w:t>
                          </w:r>
                        </w:p>
                        <w:p w14:paraId="52083629" w14:textId="17B69D4D" w:rsidR="00E05967" w:rsidRDefault="00E05967" w:rsidP="009123A7">
                          <w:pPr>
                            <w:pStyle w:val="Heading1"/>
                            <w:rPr>
                              <w:color w:val="28245A"/>
                            </w:rPr>
                          </w:pPr>
                          <w:r w:rsidRPr="00286D95">
                            <w:rPr>
                              <w:color w:val="28245A"/>
                            </w:rPr>
                            <w:t>Achievements &amp; Key Projects</w:t>
                          </w:r>
                        </w:p>
                        <w:p w14:paraId="3F7A7677" w14:textId="03BE79F3" w:rsidR="00910B3C" w:rsidRDefault="00910B3C" w:rsidP="009123A7">
                          <w:r>
                            <w:t>National senior certificate-Completed</w:t>
                          </w:r>
                        </w:p>
                        <w:p w14:paraId="53BD63AB" w14:textId="63D6B8BF" w:rsidR="009123A7" w:rsidRDefault="009123A7" w:rsidP="009123A7">
                          <w:r>
                            <w:t xml:space="preserve">Information </w:t>
                          </w:r>
                          <w:r w:rsidR="00910B3C">
                            <w:t>Technology: Technical</w:t>
                          </w:r>
                          <w:r>
                            <w:t xml:space="preserve"> Supp</w:t>
                          </w:r>
                          <w:r w:rsidR="00910B3C">
                            <w:t>ort NQF Level 4-Completed</w:t>
                          </w:r>
                        </w:p>
                        <w:p w14:paraId="1EE0F185" w14:textId="08C7509D" w:rsidR="00910B3C" w:rsidRPr="009123A7" w:rsidRDefault="00910B3C" w:rsidP="009123A7">
                          <w:r>
                            <w:t>System Development NQF Level 5-In Progress</w:t>
                          </w:r>
                        </w:p>
                        <w:p w14:paraId="20129445" w14:textId="77777777" w:rsidR="00E05967" w:rsidRPr="00286D95" w:rsidRDefault="00E05967" w:rsidP="00E05967">
                          <w:pPr>
                            <w:pStyle w:val="Heading1"/>
                            <w:rPr>
                              <w:color w:val="28245A"/>
                            </w:rPr>
                          </w:pPr>
                          <w:r w:rsidRPr="00286D95">
                            <w:rPr>
                              <w:color w:val="28245A"/>
                            </w:rPr>
                            <w:t>Work Experience</w:t>
                          </w:r>
                        </w:p>
                        <w:p w14:paraId="03CED896" w14:textId="36163440" w:rsidR="00E05967" w:rsidRPr="00446183" w:rsidRDefault="00910B3C" w:rsidP="002F5044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  <w:r>
                            <w:t xml:space="preserve">Managing the donated IT devices designed to enhance teaching and </w:t>
                          </w:r>
                          <w:r w:rsidR="00CD08D6">
                            <w:t>learning</w:t>
                          </w:r>
                          <w:r>
                            <w:t>.</w:t>
                          </w:r>
                          <w:r w:rsidR="008F52E1">
                            <w:t xml:space="preserve"> </w:t>
                          </w:r>
                          <w:r>
                            <w:t xml:space="preserve">Ensuring that all devices are connected to the provided </w:t>
                          </w:r>
                          <w:r w:rsidR="00C85E71">
                            <w:t>W</w:t>
                          </w:r>
                          <w:r>
                            <w:t>i-fi.</w:t>
                          </w:r>
                          <w:r w:rsidR="008F52E1">
                            <w:t xml:space="preserve"> </w:t>
                          </w:r>
                          <w:r w:rsidR="00C85E71">
                            <w:t>Supporting teachers during lesson to help learners use the devices and connect to the Wi-fi.</w:t>
                          </w:r>
                          <w:r w:rsidR="008F52E1">
                            <w:t xml:space="preserve"> </w:t>
                          </w:r>
                          <w:r w:rsidR="00C85E71">
                            <w:t>Help the teachers to fix the laptop and printers.</w:t>
                          </w:r>
                          <w:hyperlink r:id="rId15" w:history="1"/>
                        </w:p>
                        <w:p w14:paraId="3157AAD7" w14:textId="77777777" w:rsidR="00E05967" w:rsidRDefault="00E05967" w:rsidP="00E05967">
                          <w:pPr>
                            <w:pStyle w:val="Heading1"/>
                            <w:rPr>
                              <w:color w:val="28245A"/>
                            </w:rPr>
                          </w:pPr>
                          <w:r>
                            <w:rPr>
                              <w:color w:val="28245A"/>
                            </w:rPr>
                            <w:t>References</w:t>
                          </w:r>
                        </w:p>
                        <w:p w14:paraId="60296804" w14:textId="77777777" w:rsidR="00CD08D6" w:rsidRPr="00CD08D6" w:rsidRDefault="00CD08D6" w:rsidP="00CD08D6">
                          <w:pPr>
                            <w:rPr>
                              <w:lang w:val="en-ZA"/>
                            </w:rPr>
                          </w:pPr>
                          <w:proofErr w:type="spellStart"/>
                          <w:r w:rsidRPr="00CD08D6">
                            <w:rPr>
                              <w:lang w:val="en-ZA"/>
                            </w:rPr>
                            <w:t>Kefiloe</w:t>
                          </w:r>
                          <w:proofErr w:type="spellEnd"/>
                          <w:r w:rsidRPr="00CD08D6">
                            <w:rPr>
                              <w:lang w:val="en-ZA"/>
                            </w:rPr>
                            <w:t xml:space="preserve"> </w:t>
                          </w:r>
                          <w:proofErr w:type="spellStart"/>
                          <w:r w:rsidRPr="00CD08D6">
                            <w:rPr>
                              <w:lang w:val="en-ZA"/>
                            </w:rPr>
                            <w:t>Mphye</w:t>
                          </w:r>
                          <w:proofErr w:type="spellEnd"/>
                          <w:r w:rsidRPr="00CD08D6">
                            <w:rPr>
                              <w:lang w:val="en-ZA"/>
                            </w:rPr>
                            <w:t> </w:t>
                          </w:r>
                        </w:p>
                        <w:p w14:paraId="71ED9574" w14:textId="7F145A85" w:rsidR="00CD08D6" w:rsidRDefault="00CD08D6" w:rsidP="00CD08D6">
                          <w:r>
                            <w:t>Email:</w:t>
                          </w:r>
                          <w:r w:rsidRPr="00CD08D6">
                            <w:t xml:space="preserve"> </w:t>
                          </w:r>
                          <w:hyperlink r:id="rId16" w:history="1">
                            <w:r w:rsidRPr="00914E34">
                              <w:rPr>
                                <w:rStyle w:val="Hyperlink"/>
                              </w:rPr>
                              <w:t>Kefiloe.mphye@capaciti.org.za</w:t>
                            </w:r>
                          </w:hyperlink>
                          <w:r>
                            <w:t xml:space="preserve"> </w:t>
                          </w:r>
                        </w:p>
                        <w:p w14:paraId="3BB847D1" w14:textId="4C6AE497" w:rsidR="00CD08D6" w:rsidRDefault="00CD08D6" w:rsidP="00CD08D6">
                          <w:r>
                            <w:t>Contact:081 334 8416</w:t>
                          </w:r>
                        </w:p>
                        <w:p w14:paraId="4139D668" w14:textId="3CC15673" w:rsidR="00CD08D6" w:rsidRDefault="00CD08D6" w:rsidP="00CD08D6">
                          <w:r>
                            <w:t xml:space="preserve">Buhle </w:t>
                          </w:r>
                          <w:proofErr w:type="spellStart"/>
                          <w:r>
                            <w:t>Majokweni</w:t>
                          </w:r>
                          <w:proofErr w:type="spellEnd"/>
                        </w:p>
                        <w:p w14:paraId="05E80CAB" w14:textId="7FC76721" w:rsidR="00CD08D6" w:rsidRDefault="00CD08D6" w:rsidP="00CD08D6">
                          <w:r>
                            <w:t>Email:</w:t>
                          </w:r>
                          <w:r w:rsidRPr="00CD08D6">
                            <w:t xml:space="preserve"> </w:t>
                          </w:r>
                          <w:hyperlink r:id="rId17" w:history="1">
                            <w:r w:rsidRPr="00914E34">
                              <w:rPr>
                                <w:rStyle w:val="Hyperlink"/>
                              </w:rPr>
                              <w:t>Buhle.Majokweni@capaciti.org.za</w:t>
                            </w:r>
                          </w:hyperlink>
                        </w:p>
                        <w:p w14:paraId="2932EB54" w14:textId="258325E5" w:rsidR="00CD08D6" w:rsidRDefault="00CD08D6" w:rsidP="00CD08D6">
                          <w:r>
                            <w:t>Contact:079 969 9955</w:t>
                          </w:r>
                        </w:p>
                        <w:p w14:paraId="4983FB2B" w14:textId="77402B88" w:rsidR="00186FC0" w:rsidRDefault="00A22DC6" w:rsidP="00CD08D6">
                          <w:r>
                            <w:t>Peggy</w:t>
                          </w:r>
                          <w:r w:rsidR="00E36524">
                            <w:t xml:space="preserve"> Maphanga</w:t>
                          </w:r>
                        </w:p>
                        <w:p w14:paraId="448430C5" w14:textId="522F6692" w:rsidR="006D0AC7" w:rsidRDefault="00E36524" w:rsidP="00CD08D6">
                          <w:r>
                            <w:t>Email:</w:t>
                          </w:r>
                          <w:r w:rsidR="006D0AC7">
                            <w:t xml:space="preserve"> </w:t>
                          </w:r>
                          <w:hyperlink r:id="rId18" w:history="1">
                            <w:r w:rsidR="006D0AC7" w:rsidRPr="001D7B79">
                              <w:rPr>
                                <w:rStyle w:val="Hyperlink"/>
                              </w:rPr>
                              <w:t>peggy.maphanga@angloamerican.com</w:t>
                            </w:r>
                          </w:hyperlink>
                        </w:p>
                        <w:p w14:paraId="153F2C22" w14:textId="627BE405" w:rsidR="00E7761C" w:rsidRDefault="00E7761C" w:rsidP="00CD08D6">
                          <w:r>
                            <w:t>Contact:</w:t>
                          </w:r>
                          <w:r w:rsidR="000066F1">
                            <w:t>083 427 2410</w:t>
                          </w:r>
                        </w:p>
                        <w:p w14:paraId="5CF7A9FB" w14:textId="601E4FCB" w:rsidR="00CD08D6" w:rsidRDefault="00CD08D6" w:rsidP="00CD08D6">
                          <w:r w:rsidRPr="00CD08D6">
                            <w:t xml:space="preserve"> </w:t>
                          </w:r>
                        </w:p>
                        <w:p w14:paraId="5182CBD2" w14:textId="77777777" w:rsidR="00CD08D6" w:rsidRPr="00CD08D6" w:rsidRDefault="00CD08D6" w:rsidP="00CD08D6"/>
                        <w:p w14:paraId="03B1C995" w14:textId="77777777" w:rsidR="002F5044" w:rsidRPr="001A3242" w:rsidRDefault="002F5044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sdt>
            <w:sdtPr>
              <w:id w:val="446666183"/>
              <w:showingPlcHdr/>
              <w:picture/>
            </w:sdtPr>
            <w:sdtContent/>
          </w:sdt>
          <w:r w:rsidRPr="00916FAC">
            <w:t xml:space="preserve"> </w:t>
          </w:r>
          <w:sdt>
            <w:sdtPr>
              <w:id w:val="1276293436"/>
              <w:showingPlcHdr/>
              <w:picture/>
            </w:sdtPr>
            <w:sdtContent/>
          </w:sdt>
          <w:r>
            <w:rPr>
              <w:noProof/>
            </w:rPr>
            <w:t xml:space="preserve"> </w:t>
          </w:r>
          <w:sdt>
            <w:sdtPr>
              <w:id w:val="-1129165228"/>
              <w:showingPlcHdr/>
              <w:picture/>
            </w:sdtPr>
            <w:sdtContent/>
          </w:sdt>
          <w:r>
            <w:rPr>
              <w:noProof/>
            </w:rPr>
            <w:t xml:space="preserve"> </w:t>
          </w:r>
          <w:sdt>
            <w:sdtPr>
              <w:id w:val="1075937107"/>
              <w:showingPlcHdr/>
              <w:picture/>
            </w:sdtPr>
            <w:sdtContent/>
          </w:sdt>
          <w:r>
            <w:rPr>
              <w:noProof/>
            </w:rPr>
            <w:t xml:space="preserve"> </w:t>
          </w:r>
          <w:sdt>
            <w:sdtPr>
              <w:id w:val="-91090711"/>
              <w:showingPlcHdr/>
              <w:picture/>
            </w:sdtPr>
            <w:sdtContent/>
          </w:sdt>
          <w:r>
            <w:rPr>
              <w:noProof/>
            </w:rPr>
            <w:t xml:space="preserve"> </w: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01248" behindDoc="0" locked="0" layoutInCell="1" allowOverlap="1" wp14:anchorId="5329065F" wp14:editId="67E65D99">
                    <wp:simplePos x="0" y="0"/>
                    <wp:positionH relativeFrom="column">
                      <wp:posOffset>-254000</wp:posOffset>
                    </wp:positionH>
                    <wp:positionV relativeFrom="paragraph">
                      <wp:posOffset>2260600</wp:posOffset>
                    </wp:positionV>
                    <wp:extent cx="2505709" cy="6901814"/>
                    <wp:effectExtent l="0" t="0" r="0" b="0"/>
                    <wp:wrapSquare wrapText="bothSides"/>
                    <wp:docPr id="26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05709" cy="69018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95CB79" w14:textId="77777777" w:rsidR="00E05967" w:rsidRPr="00D22739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</w:pPr>
                                <w:r w:rsidRPr="00D22739"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  <w:t>Personal Details</w:t>
                                </w:r>
                              </w:p>
                              <w:p w14:paraId="35ABB687" w14:textId="77777777" w:rsidR="00E05967" w:rsidRPr="00F96005" w:rsidRDefault="00E05967" w:rsidP="00E05967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r w:rsidRPr="00F96005">
                                  <w:rPr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  <w:lang w:val="pl-PL"/>
                                  </w:rPr>
                                  <w:t>Date of Birth:</w:t>
                                </w:r>
                                <w:r w:rsidRPr="00F96005">
                                  <w:rPr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  <w:lang w:val="pl-PL"/>
                                  </w:rPr>
                                  <w:tab/>
                                </w:r>
                              </w:p>
                              <w:p w14:paraId="17861D28" w14:textId="08A7250E" w:rsidR="00E05967" w:rsidRPr="00F96005" w:rsidRDefault="002216DD" w:rsidP="00E05967">
                                <w:pPr>
                                  <w:pStyle w:val="NoSpacing"/>
                                  <w:rPr>
                                    <w:rStyle w:val="Hyperlink"/>
                                    <w:color w:val="28245A"/>
                                    <w:sz w:val="20"/>
                                    <w:szCs w:val="20"/>
                                    <w:u w:val="none"/>
                                    <w:lang w:val="pl-PL"/>
                                  </w:rPr>
                                </w:pPr>
                                <w:r>
                                  <w:t>22 March 2002</w:t>
                                </w:r>
                              </w:p>
                              <w:p w14:paraId="0F193F48" w14:textId="77777777" w:rsidR="00E05967" w:rsidRPr="00F96005" w:rsidRDefault="00E05967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</w:p>
                              <w:p w14:paraId="569D6607" w14:textId="77777777" w:rsidR="00E05967" w:rsidRPr="00F96005" w:rsidRDefault="00E05967" w:rsidP="00E05967">
                                <w:pPr>
                                  <w:pStyle w:val="NoSpacing"/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 w:rsidRPr="00F96005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</w:rPr>
                                  <w:t xml:space="preserve">Residential Area: </w:t>
                                </w:r>
                              </w:p>
                              <w:p w14:paraId="6F5FEF36" w14:textId="18B08906" w:rsidR="00E05967" w:rsidRDefault="009123A7" w:rsidP="00E05967">
                                <w:pPr>
                                  <w:pStyle w:val="NoSpacing"/>
                                </w:pPr>
                                <w:r>
                                  <w:t xml:space="preserve"> </w:t>
                                </w:r>
                                <w:r w:rsidR="00A22DC6">
                                  <w:t>Johannesburg</w:t>
                                </w:r>
                              </w:p>
                              <w:p w14:paraId="15E69EDC" w14:textId="33AEBE1D" w:rsidR="00A22DC6" w:rsidRDefault="00A22DC6" w:rsidP="00E05967">
                                <w:pPr>
                                  <w:pStyle w:val="NoSpacing"/>
                                </w:pPr>
                                <w:r>
                                  <w:t>Braamfontein</w:t>
                                </w:r>
                              </w:p>
                              <w:p w14:paraId="537C6C5C" w14:textId="545C66EA" w:rsidR="00A22DC6" w:rsidRDefault="00936AA4" w:rsidP="00E05967">
                                <w:pPr>
                                  <w:pStyle w:val="NoSpacing"/>
                                </w:pPr>
                                <w:r>
                                  <w:t>YMCA,</w:t>
                                </w:r>
                                <w:r w:rsidR="009A1B21">
                                  <w:t xml:space="preserve">104 </w:t>
                                </w:r>
                                <w:proofErr w:type="gramStart"/>
                                <w:r w:rsidR="009A1B21">
                                  <w:t>Rissik</w:t>
                                </w:r>
                                <w:r w:rsidR="00A22DC6">
                                  <w:t xml:space="preserve"> street</w:t>
                                </w:r>
                                <w:proofErr w:type="gramEnd"/>
                              </w:p>
                              <w:p w14:paraId="4E68CE32" w14:textId="77777777" w:rsidR="00E05967" w:rsidRPr="00F96005" w:rsidRDefault="00E05967" w:rsidP="00E05967">
                                <w:pPr>
                                  <w:pStyle w:val="NoSpacing"/>
                                  <w:rPr>
                                    <w:rStyle w:val="Hyperlink"/>
                                    <w:color w:val="28245A"/>
                                    <w:sz w:val="20"/>
                                    <w:szCs w:val="20"/>
                                    <w:u w:val="none"/>
                                    <w:lang w:val="pl-PL"/>
                                  </w:rPr>
                                </w:pPr>
                              </w:p>
                              <w:p w14:paraId="25BB3D71" w14:textId="77777777" w:rsidR="00E05967" w:rsidRPr="00F96005" w:rsidRDefault="00E05967" w:rsidP="00E05967">
                                <w:pPr>
                                  <w:pStyle w:val="NoSpacing"/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 w:rsidRPr="00F96005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28245A"/>
                                    <w:sz w:val="20"/>
                                    <w:szCs w:val="20"/>
                                  </w:rPr>
                                  <w:t>Languages:</w:t>
                                </w:r>
                              </w:p>
                              <w:p w14:paraId="1B30D366" w14:textId="32DDC715" w:rsidR="00E05967" w:rsidRPr="00F96005" w:rsidRDefault="002216DD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  <w:t>Setswana and English</w:t>
                                </w:r>
                              </w:p>
                              <w:p w14:paraId="3B2A9E23" w14:textId="77777777" w:rsidR="00E05967" w:rsidRPr="00D22739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</w:pPr>
                                <w:r w:rsidRPr="00D22739"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  <w:p w14:paraId="6D017363" w14:textId="06B3CD0F" w:rsidR="00E05967" w:rsidRPr="00F96005" w:rsidRDefault="002216DD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>
                                  <w:t>Matric and ICT NQ4 LEVEL 4</w:t>
                                </w:r>
                              </w:p>
                              <w:p w14:paraId="6BB49286" w14:textId="77777777" w:rsidR="00E05967" w:rsidRPr="00D22739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</w:pPr>
                                <w:r w:rsidRPr="00D22739"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  <w:t xml:space="preserve">Online Presence </w:t>
                                </w:r>
                              </w:p>
                              <w:p w14:paraId="09661EBC" w14:textId="10046024" w:rsidR="00E05967" w:rsidRPr="00F96005" w:rsidRDefault="006D0AC7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 w:rsidRPr="006D0AC7"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  <w:t>https://www.linkedin.com/in/tshegofatso-mavis-mosiapoa-46a380273/</w:t>
                                </w:r>
                              </w:p>
                              <w:p w14:paraId="2DB5D61C" w14:textId="77777777" w:rsidR="00E05967" w:rsidRPr="00D22739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</w:pPr>
                                <w:r w:rsidRPr="00D22739"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  <w:t xml:space="preserve">Key </w:t>
                                </w:r>
                                <w:r w:rsidRPr="002F5044">
                                  <w:rPr>
                                    <w:b/>
                                    <w:bCs/>
                                    <w:color w:val="28245A"/>
                                    <w:sz w:val="28"/>
                                    <w:szCs w:val="28"/>
                                  </w:rPr>
                                  <w:t>Skills</w:t>
                                </w:r>
                              </w:p>
                              <w:p w14:paraId="0052A0CF" w14:textId="203A64AF" w:rsidR="009A46DA" w:rsidRPr="00F96005" w:rsidRDefault="009A46DA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  <w:t>Good communication and interpersonal skills</w:t>
                                </w:r>
                                <w:r w:rsidR="008F52E1"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  <w:t>Hardworking and able to work under pressure</w:t>
                                </w:r>
                                <w:r w:rsidR="008F52E1"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  <w:t>Willing to learn and eager to grow</w:t>
                                </w:r>
                                <w:r w:rsidR="00CD08D6">
                                  <w:rPr>
                                    <w:color w:val="28245A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14:paraId="41402F80" w14:textId="77777777" w:rsidR="00E05967" w:rsidRPr="00D22739" w:rsidRDefault="00E05967" w:rsidP="00E05967">
                                <w:pPr>
                                  <w:pStyle w:val="Heading1"/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</w:pPr>
                                <w:r w:rsidRPr="00D22739"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  <w:t>Interests &amp; Hobbies</w:t>
                                </w:r>
                              </w:p>
                              <w:p w14:paraId="566B14AB" w14:textId="6AE91D6A" w:rsidR="00432F8C" w:rsidRDefault="00C040F0" w:rsidP="00E05967">
                                <w:pPr>
                                  <w:pStyle w:val="NoSpacing"/>
                                  <w:rPr>
                                    <w:rStyle w:val="Hyperlink"/>
                                    <w:color w:val="28245A"/>
                                    <w:sz w:val="20"/>
                                    <w:szCs w:val="20"/>
                                    <w:u w:val="none"/>
                                    <w:lang w:val="pl-PL"/>
                                  </w:rPr>
                                </w:pPr>
                                <w:r>
                                  <w:rPr>
                                    <w:rStyle w:val="Hyperlink"/>
                                    <w:color w:val="28245A"/>
                                    <w:sz w:val="20"/>
                                    <w:szCs w:val="20"/>
                                    <w:u w:val="none"/>
                                    <w:lang w:val="pl-PL"/>
                                  </w:rPr>
                                  <w:t>Cooking,baking and playing soccer.I’m passionate about learning new skill</w:t>
                                </w:r>
                                <w:r w:rsidR="00CD08D6">
                                  <w:rPr>
                                    <w:rStyle w:val="Hyperlink"/>
                                    <w:color w:val="28245A"/>
                                    <w:sz w:val="20"/>
                                    <w:szCs w:val="20"/>
                                    <w:u w:val="none"/>
                                    <w:lang w:val="pl-PL"/>
                                  </w:rPr>
                                  <w:t>s.</w:t>
                                </w:r>
                              </w:p>
                              <w:p w14:paraId="6504D5C9" w14:textId="77777777" w:rsidR="006D01EB" w:rsidRPr="00432F8C" w:rsidRDefault="006D01EB" w:rsidP="00E05967">
                                <w:pPr>
                                  <w:pStyle w:val="NoSpacing"/>
                                  <w:rPr>
                                    <w:color w:val="28245A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</w:p>
                              <w:p w14:paraId="058A6EEB" w14:textId="54BF8F1D" w:rsidR="00AA22C2" w:rsidRPr="00D22739" w:rsidRDefault="00AA22C2" w:rsidP="00AA22C2">
                                <w:pPr>
                                  <w:pStyle w:val="Heading1"/>
                                  <w:rPr>
                                    <w:color w:val="28245A"/>
                                    <w:sz w:val="28"/>
                                    <w:szCs w:val="28"/>
                                  </w:rPr>
                                </w:pPr>
                                <w:bookmarkStart w:id="1" w:name="_Hlk100658670"/>
                              </w:p>
                              <w:bookmarkEnd w:id="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29065F" id="_x0000_s1029" type="#_x0000_t202" style="position:absolute;margin-left:-20pt;margin-top:178pt;width:197.3pt;height:543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" filled="f" stroked="f">
                    <v:textbox>
                      <w:txbxContent>
                        <w:p w14:paraId="4895CB79" w14:textId="77777777" w:rsidR="00E05967" w:rsidRPr="00D22739" w:rsidRDefault="00E05967" w:rsidP="00E05967">
                          <w:pPr>
                            <w:pStyle w:val="Heading1"/>
                            <w:rPr>
                              <w:color w:val="28245A"/>
                              <w:sz w:val="28"/>
                              <w:szCs w:val="28"/>
                            </w:rPr>
                          </w:pPr>
                          <w:r w:rsidRPr="00D22739">
                            <w:rPr>
                              <w:color w:val="28245A"/>
                              <w:sz w:val="28"/>
                              <w:szCs w:val="28"/>
                            </w:rPr>
                            <w:t>Personal Details</w:t>
                          </w:r>
                        </w:p>
                        <w:p w14:paraId="35ABB687" w14:textId="77777777" w:rsidR="00E05967" w:rsidRPr="00F96005" w:rsidRDefault="00E05967" w:rsidP="00E05967">
                          <w:pPr>
                            <w:pStyle w:val="NoSpacing"/>
                            <w:rPr>
                              <w:b/>
                              <w:bCs/>
                              <w:color w:val="28245A"/>
                              <w:sz w:val="20"/>
                              <w:szCs w:val="20"/>
                              <w:lang w:val="pl-PL"/>
                            </w:rPr>
                          </w:pPr>
                          <w:r w:rsidRPr="00F96005">
                            <w:rPr>
                              <w:b/>
                              <w:bCs/>
                              <w:color w:val="28245A"/>
                              <w:sz w:val="20"/>
                              <w:szCs w:val="20"/>
                              <w:lang w:val="pl-PL"/>
                            </w:rPr>
                            <w:t>Date of Birth:</w:t>
                          </w:r>
                          <w:r w:rsidRPr="00F96005">
                            <w:rPr>
                              <w:b/>
                              <w:bCs/>
                              <w:color w:val="28245A"/>
                              <w:sz w:val="20"/>
                              <w:szCs w:val="20"/>
                              <w:lang w:val="pl-PL"/>
                            </w:rPr>
                            <w:tab/>
                          </w:r>
                        </w:p>
                        <w:p w14:paraId="17861D28" w14:textId="08A7250E" w:rsidR="00E05967" w:rsidRPr="00F96005" w:rsidRDefault="002216DD" w:rsidP="00E05967">
                          <w:pPr>
                            <w:pStyle w:val="NoSpacing"/>
                            <w:rPr>
                              <w:rStyle w:val="Hyperlink"/>
                              <w:color w:val="28245A"/>
                              <w:sz w:val="20"/>
                              <w:szCs w:val="20"/>
                              <w:u w:val="none"/>
                              <w:lang w:val="pl-PL"/>
                            </w:rPr>
                          </w:pPr>
                          <w:r>
                            <w:t>22 March 2002</w:t>
                          </w:r>
                        </w:p>
                        <w:p w14:paraId="0F193F48" w14:textId="77777777" w:rsidR="00E05967" w:rsidRPr="00F96005" w:rsidRDefault="00E05967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  <w:lang w:val="pl-PL"/>
                            </w:rPr>
                          </w:pPr>
                        </w:p>
                        <w:p w14:paraId="569D6607" w14:textId="77777777" w:rsidR="00E05967" w:rsidRPr="00F96005" w:rsidRDefault="00E05967" w:rsidP="00E05967">
                          <w:pPr>
                            <w:pStyle w:val="NoSpacing"/>
                            <w:rPr>
                              <w:rFonts w:ascii="Century Gothic" w:hAnsi="Century Gothic"/>
                              <w:b/>
                              <w:bCs/>
                              <w:color w:val="28245A"/>
                              <w:sz w:val="20"/>
                              <w:szCs w:val="20"/>
                            </w:rPr>
                          </w:pPr>
                          <w:r w:rsidRPr="00F96005">
                            <w:rPr>
                              <w:rFonts w:ascii="Century Gothic" w:hAnsi="Century Gothic"/>
                              <w:b/>
                              <w:bCs/>
                              <w:color w:val="28245A"/>
                              <w:sz w:val="20"/>
                              <w:szCs w:val="20"/>
                            </w:rPr>
                            <w:t xml:space="preserve">Residential Area: </w:t>
                          </w:r>
                        </w:p>
                        <w:p w14:paraId="6F5FEF36" w14:textId="18B08906" w:rsidR="00E05967" w:rsidRDefault="009123A7" w:rsidP="00E05967">
                          <w:pPr>
                            <w:pStyle w:val="NoSpacing"/>
                          </w:pPr>
                          <w:r>
                            <w:t xml:space="preserve"> </w:t>
                          </w:r>
                          <w:r w:rsidR="00A22DC6">
                            <w:t>Johannesburg</w:t>
                          </w:r>
                        </w:p>
                        <w:p w14:paraId="15E69EDC" w14:textId="33AEBE1D" w:rsidR="00A22DC6" w:rsidRDefault="00A22DC6" w:rsidP="00E05967">
                          <w:pPr>
                            <w:pStyle w:val="NoSpacing"/>
                          </w:pPr>
                          <w:r>
                            <w:t>Braamfontein</w:t>
                          </w:r>
                        </w:p>
                        <w:p w14:paraId="537C6C5C" w14:textId="545C66EA" w:rsidR="00A22DC6" w:rsidRDefault="00936AA4" w:rsidP="00E05967">
                          <w:pPr>
                            <w:pStyle w:val="NoSpacing"/>
                          </w:pPr>
                          <w:r>
                            <w:t>YMCA,</w:t>
                          </w:r>
                          <w:r w:rsidR="009A1B21">
                            <w:t xml:space="preserve">104 </w:t>
                          </w:r>
                          <w:proofErr w:type="gramStart"/>
                          <w:r w:rsidR="009A1B21">
                            <w:t>Rissik</w:t>
                          </w:r>
                          <w:r w:rsidR="00A22DC6">
                            <w:t xml:space="preserve"> street</w:t>
                          </w:r>
                          <w:proofErr w:type="gramEnd"/>
                        </w:p>
                        <w:p w14:paraId="4E68CE32" w14:textId="77777777" w:rsidR="00E05967" w:rsidRPr="00F96005" w:rsidRDefault="00E05967" w:rsidP="00E05967">
                          <w:pPr>
                            <w:pStyle w:val="NoSpacing"/>
                            <w:rPr>
                              <w:rStyle w:val="Hyperlink"/>
                              <w:color w:val="28245A"/>
                              <w:sz w:val="20"/>
                              <w:szCs w:val="20"/>
                              <w:u w:val="none"/>
                              <w:lang w:val="pl-PL"/>
                            </w:rPr>
                          </w:pPr>
                        </w:p>
                        <w:p w14:paraId="25BB3D71" w14:textId="77777777" w:rsidR="00E05967" w:rsidRPr="00F96005" w:rsidRDefault="00E05967" w:rsidP="00E05967">
                          <w:pPr>
                            <w:pStyle w:val="NoSpacing"/>
                            <w:rPr>
                              <w:rFonts w:ascii="Century Gothic" w:hAnsi="Century Gothic"/>
                              <w:b/>
                              <w:bCs/>
                              <w:color w:val="28245A"/>
                              <w:sz w:val="20"/>
                              <w:szCs w:val="20"/>
                            </w:rPr>
                          </w:pPr>
                          <w:r w:rsidRPr="00F96005">
                            <w:rPr>
                              <w:rFonts w:ascii="Century Gothic" w:hAnsi="Century Gothic"/>
                              <w:b/>
                              <w:bCs/>
                              <w:color w:val="28245A"/>
                              <w:sz w:val="20"/>
                              <w:szCs w:val="20"/>
                            </w:rPr>
                            <w:t>Languages:</w:t>
                          </w:r>
                        </w:p>
                        <w:p w14:paraId="1B30D366" w14:textId="32DDC715" w:rsidR="00E05967" w:rsidRPr="00F96005" w:rsidRDefault="002216DD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8245A"/>
                              <w:sz w:val="20"/>
                              <w:szCs w:val="20"/>
                            </w:rPr>
                            <w:t>Setswana and English</w:t>
                          </w:r>
                        </w:p>
                        <w:p w14:paraId="3B2A9E23" w14:textId="77777777" w:rsidR="00E05967" w:rsidRPr="00D22739" w:rsidRDefault="00E05967" w:rsidP="00E05967">
                          <w:pPr>
                            <w:pStyle w:val="Heading1"/>
                            <w:rPr>
                              <w:color w:val="28245A"/>
                              <w:sz w:val="28"/>
                              <w:szCs w:val="28"/>
                            </w:rPr>
                          </w:pPr>
                          <w:r w:rsidRPr="00D22739">
                            <w:rPr>
                              <w:color w:val="28245A"/>
                              <w:sz w:val="28"/>
                              <w:szCs w:val="28"/>
                            </w:rPr>
                            <w:t>Education</w:t>
                          </w:r>
                        </w:p>
                        <w:p w14:paraId="6D017363" w14:textId="06B3CD0F" w:rsidR="00E05967" w:rsidRPr="00F96005" w:rsidRDefault="002216DD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  <w:r>
                            <w:t>Matric and ICT NQ4 LEVEL 4</w:t>
                          </w:r>
                        </w:p>
                        <w:p w14:paraId="6BB49286" w14:textId="77777777" w:rsidR="00E05967" w:rsidRPr="00D22739" w:rsidRDefault="00E05967" w:rsidP="00E05967">
                          <w:pPr>
                            <w:pStyle w:val="Heading1"/>
                            <w:rPr>
                              <w:color w:val="28245A"/>
                              <w:sz w:val="28"/>
                              <w:szCs w:val="28"/>
                            </w:rPr>
                          </w:pPr>
                          <w:r w:rsidRPr="00D22739">
                            <w:rPr>
                              <w:color w:val="28245A"/>
                              <w:sz w:val="28"/>
                              <w:szCs w:val="28"/>
                            </w:rPr>
                            <w:t xml:space="preserve">Online Presence </w:t>
                          </w:r>
                        </w:p>
                        <w:p w14:paraId="09661EBC" w14:textId="10046024" w:rsidR="00E05967" w:rsidRPr="00F96005" w:rsidRDefault="006D0AC7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  <w:r w:rsidRPr="006D0AC7">
                            <w:rPr>
                              <w:color w:val="28245A"/>
                              <w:sz w:val="20"/>
                              <w:szCs w:val="20"/>
                            </w:rPr>
                            <w:t>https://www.linkedin.com/in/tshegofatso-mavis-mosiapoa-46a380273/</w:t>
                          </w:r>
                        </w:p>
                        <w:p w14:paraId="2DB5D61C" w14:textId="77777777" w:rsidR="00E05967" w:rsidRPr="00D22739" w:rsidRDefault="00E05967" w:rsidP="00E05967">
                          <w:pPr>
                            <w:pStyle w:val="Heading1"/>
                            <w:rPr>
                              <w:color w:val="28245A"/>
                              <w:sz w:val="28"/>
                              <w:szCs w:val="28"/>
                            </w:rPr>
                          </w:pPr>
                          <w:r w:rsidRPr="00D22739">
                            <w:rPr>
                              <w:color w:val="28245A"/>
                              <w:sz w:val="28"/>
                              <w:szCs w:val="28"/>
                            </w:rPr>
                            <w:t xml:space="preserve">Key </w:t>
                          </w:r>
                          <w:r w:rsidRPr="002F5044">
                            <w:rPr>
                              <w:b/>
                              <w:bCs/>
                              <w:color w:val="28245A"/>
                              <w:sz w:val="28"/>
                              <w:szCs w:val="28"/>
                            </w:rPr>
                            <w:t>Skills</w:t>
                          </w:r>
                        </w:p>
                        <w:p w14:paraId="0052A0CF" w14:textId="203A64AF" w:rsidR="009A46DA" w:rsidRPr="00F96005" w:rsidRDefault="009A46DA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8245A"/>
                              <w:sz w:val="20"/>
                              <w:szCs w:val="20"/>
                            </w:rPr>
                            <w:t>Good communication and interpersonal skills</w:t>
                          </w:r>
                          <w:r w:rsidR="008F52E1">
                            <w:rPr>
                              <w:color w:val="28245A"/>
                              <w:sz w:val="20"/>
                              <w:szCs w:val="20"/>
                            </w:rPr>
                            <w:t xml:space="preserve">. </w:t>
                          </w:r>
                          <w:r>
                            <w:rPr>
                              <w:color w:val="28245A"/>
                              <w:sz w:val="20"/>
                              <w:szCs w:val="20"/>
                            </w:rPr>
                            <w:t>Hardworking and able to work under pressure</w:t>
                          </w:r>
                          <w:r w:rsidR="008F52E1">
                            <w:rPr>
                              <w:color w:val="28245A"/>
                              <w:sz w:val="20"/>
                              <w:szCs w:val="20"/>
                            </w:rPr>
                            <w:t xml:space="preserve">. </w:t>
                          </w:r>
                          <w:r>
                            <w:rPr>
                              <w:color w:val="28245A"/>
                              <w:sz w:val="20"/>
                              <w:szCs w:val="20"/>
                            </w:rPr>
                            <w:t>Willing to learn and eager to grow</w:t>
                          </w:r>
                          <w:r w:rsidR="00CD08D6">
                            <w:rPr>
                              <w:color w:val="28245A"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1402F80" w14:textId="77777777" w:rsidR="00E05967" w:rsidRPr="00D22739" w:rsidRDefault="00E05967" w:rsidP="00E05967">
                          <w:pPr>
                            <w:pStyle w:val="Heading1"/>
                            <w:rPr>
                              <w:color w:val="28245A"/>
                              <w:sz w:val="28"/>
                              <w:szCs w:val="28"/>
                            </w:rPr>
                          </w:pPr>
                          <w:r w:rsidRPr="00D22739">
                            <w:rPr>
                              <w:color w:val="28245A"/>
                              <w:sz w:val="28"/>
                              <w:szCs w:val="28"/>
                            </w:rPr>
                            <w:t>Interests &amp; Hobbies</w:t>
                          </w:r>
                        </w:p>
                        <w:p w14:paraId="566B14AB" w14:textId="6AE91D6A" w:rsidR="00432F8C" w:rsidRDefault="00C040F0" w:rsidP="00E05967">
                          <w:pPr>
                            <w:pStyle w:val="NoSpacing"/>
                            <w:rPr>
                              <w:rStyle w:val="Hyperlink"/>
                              <w:color w:val="28245A"/>
                              <w:sz w:val="20"/>
                              <w:szCs w:val="20"/>
                              <w:u w:val="none"/>
                              <w:lang w:val="pl-PL"/>
                            </w:rPr>
                          </w:pPr>
                          <w:r>
                            <w:rPr>
                              <w:rStyle w:val="Hyperlink"/>
                              <w:color w:val="28245A"/>
                              <w:sz w:val="20"/>
                              <w:szCs w:val="20"/>
                              <w:u w:val="none"/>
                              <w:lang w:val="pl-PL"/>
                            </w:rPr>
                            <w:t>Cooking,baking and playing soccer.I’m passionate about learning new skill</w:t>
                          </w:r>
                          <w:r w:rsidR="00CD08D6">
                            <w:rPr>
                              <w:rStyle w:val="Hyperlink"/>
                              <w:color w:val="28245A"/>
                              <w:sz w:val="20"/>
                              <w:szCs w:val="20"/>
                              <w:u w:val="none"/>
                              <w:lang w:val="pl-PL"/>
                            </w:rPr>
                            <w:t>s.</w:t>
                          </w:r>
                        </w:p>
                        <w:p w14:paraId="6504D5C9" w14:textId="77777777" w:rsidR="006D01EB" w:rsidRPr="00432F8C" w:rsidRDefault="006D01EB" w:rsidP="00E05967">
                          <w:pPr>
                            <w:pStyle w:val="NoSpacing"/>
                            <w:rPr>
                              <w:color w:val="28245A"/>
                              <w:sz w:val="20"/>
                              <w:szCs w:val="20"/>
                              <w:lang w:val="pl-PL"/>
                            </w:rPr>
                          </w:pPr>
                        </w:p>
                        <w:p w14:paraId="058A6EEB" w14:textId="54BF8F1D" w:rsidR="00AA22C2" w:rsidRPr="00D22739" w:rsidRDefault="00AA22C2" w:rsidP="00AA22C2">
                          <w:pPr>
                            <w:pStyle w:val="Heading1"/>
                            <w:rPr>
                              <w:color w:val="28245A"/>
                              <w:sz w:val="28"/>
                              <w:szCs w:val="28"/>
                            </w:rPr>
                          </w:pPr>
                          <w:bookmarkStart w:id="2" w:name="_Hlk100658670"/>
                        </w:p>
                        <w:bookmarkEnd w:id="2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590819DA" w14:textId="16E71F6F" w:rsidR="007A4581" w:rsidRDefault="002216DD" w:rsidP="00F5276F">
          <w:pPr>
            <w:rPr>
              <w:rStyle w:val="Hyperlink"/>
              <w:color w:val="28245A"/>
              <w:sz w:val="20"/>
              <w:szCs w:val="20"/>
              <w:lang w:val="pl-PL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05344" behindDoc="0" locked="0" layoutInCell="1" allowOverlap="1" wp14:anchorId="28113505" wp14:editId="073DB746">
                    <wp:simplePos x="0" y="0"/>
                    <wp:positionH relativeFrom="column">
                      <wp:posOffset>-308610</wp:posOffset>
                    </wp:positionH>
                    <wp:positionV relativeFrom="paragraph">
                      <wp:posOffset>1065530</wp:posOffset>
                    </wp:positionV>
                    <wp:extent cx="7357110" cy="447675"/>
                    <wp:effectExtent l="0" t="0" r="0" b="0"/>
                    <wp:wrapSquare wrapText="bothSides"/>
                    <wp:docPr id="22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57110" cy="447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A5EAEB" w14:textId="6FAE6525" w:rsidR="00E05967" w:rsidRPr="002216DD" w:rsidRDefault="002216DD" w:rsidP="00E05967">
                                <w:pPr>
                                  <w:rPr>
                                    <w:rFonts w:ascii="Arial Black" w:hAnsi="Arial Black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2216DD">
                                  <w:rPr>
                                    <w:rFonts w:ascii="Arial Black" w:hAnsi="Arial Black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TSHEGOFATSO MAVIS MOSIAPOA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113505" id="_x0000_s1030" type="#_x0000_t202" style="position:absolute;margin-left:-24.3pt;margin-top:83.9pt;width:579.3pt;height:35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" filled="f" stroked="f">
                    <v:textbox>
                      <w:txbxContent>
                        <w:p w14:paraId="48A5EAEB" w14:textId="6FAE6525" w:rsidR="00E05967" w:rsidRPr="002216DD" w:rsidRDefault="002216DD" w:rsidP="00E05967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2216DD"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:szCs w:val="48"/>
                            </w:rPr>
                            <w:t>TSHEGOFATSO MAVIS MOSIAPOA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E325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07392" behindDoc="0" locked="0" layoutInCell="1" allowOverlap="1" wp14:anchorId="0BA1B6CA" wp14:editId="55EE0EB1">
                    <wp:simplePos x="0" y="0"/>
                    <wp:positionH relativeFrom="column">
                      <wp:posOffset>-311150</wp:posOffset>
                    </wp:positionH>
                    <wp:positionV relativeFrom="paragraph">
                      <wp:posOffset>247650</wp:posOffset>
                    </wp:positionV>
                    <wp:extent cx="5238750" cy="800100"/>
                    <wp:effectExtent l="0" t="0" r="0" b="0"/>
                    <wp:wrapSquare wrapText="bothSides"/>
                    <wp:docPr id="31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8750" cy="800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AD1B2" w14:textId="77777777" w:rsidR="00E05967" w:rsidRPr="00F96005" w:rsidRDefault="00E05967" w:rsidP="00E05967">
                                <w:pPr>
                                  <w:rPr>
                                    <w:rFonts w:ascii="Arial Black" w:hAnsi="Arial Black"/>
                                    <w:color w:val="FFFFFF" w:themeColor="background1"/>
                                    <w:sz w:val="96"/>
                                    <w:szCs w:val="96"/>
                                    <w:lang w:val="pl-PL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FFFFFF" w:themeColor="background1"/>
                                    <w:sz w:val="96"/>
                                    <w:szCs w:val="96"/>
                                    <w:lang w:val="pl-PL"/>
                                  </w:rPr>
                                  <w:t>RESUME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A1B6CA" id="_x0000_s1031" type="#_x0000_t202" style="position:absolute;margin-left:-24.5pt;margin-top:19.5pt;width:412.5pt;height:6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bD+gEAANQ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" filled="f" stroked="f">
                    <v:textbox>
                      <w:txbxContent>
                        <w:p w14:paraId="2A7AD1B2" w14:textId="77777777" w:rsidR="00E05967" w:rsidRPr="00F96005" w:rsidRDefault="00E05967" w:rsidP="00E05967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96"/>
                              <w:szCs w:val="96"/>
                              <w:lang w:val="pl-PL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96"/>
                              <w:szCs w:val="96"/>
                              <w:lang w:val="pl-PL"/>
                            </w:rPr>
                            <w:t>RESUME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2C8B4BB0" w14:textId="4BE50B1F" w:rsidR="00FD22C8" w:rsidRPr="00AE53E5" w:rsidRDefault="00E05967" w:rsidP="00F5276F">
      <w:pPr>
        <w:rPr>
          <w:color w:val="28245A"/>
          <w:sz w:val="20"/>
          <w:szCs w:val="20"/>
          <w:u w:val="single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9111BF" wp14:editId="46DDD9A0">
                <wp:simplePos x="0" y="0"/>
                <wp:positionH relativeFrom="column">
                  <wp:posOffset>-457200</wp:posOffset>
                </wp:positionH>
                <wp:positionV relativeFrom="paragraph">
                  <wp:posOffset>-958850</wp:posOffset>
                </wp:positionV>
                <wp:extent cx="2867025" cy="1479169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479169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D801C" id="Prostokąt 1" o:spid="_x0000_s1026" style="position:absolute;margin-left:-36pt;margin-top:-75.5pt;width:225.75pt;height:116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" fillcolor="#40748e" stroked="f" strokeweight="1pt">
                <v:fill opacity="32896f"/>
              </v:rect>
            </w:pict>
          </mc:Fallback>
        </mc:AlternateContent>
      </w:r>
      <w:bookmarkEnd w:id="0"/>
    </w:p>
    <w:sectPr w:rsidR="00FD22C8" w:rsidRPr="00AE53E5" w:rsidSect="008B7A85">
      <w:headerReference w:type="even" r:id="rId19"/>
      <w:headerReference w:type="default" r:id="rId20"/>
      <w:footerReference w:type="default" r:id="rId21"/>
      <w:headerReference w:type="first" r:id="rId22"/>
      <w:pgSz w:w="11906" w:h="16838" w:code="9"/>
      <w:pgMar w:top="720" w:right="720" w:bottom="720" w:left="72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0B9E" w14:textId="77777777" w:rsidR="008B7A85" w:rsidRDefault="008B7A85" w:rsidP="00BF5397">
      <w:pPr>
        <w:spacing w:after="0" w:line="240" w:lineRule="auto"/>
      </w:pPr>
      <w:r>
        <w:separator/>
      </w:r>
    </w:p>
  </w:endnote>
  <w:endnote w:type="continuationSeparator" w:id="0">
    <w:p w14:paraId="0F1E50D7" w14:textId="77777777" w:rsidR="008B7A85" w:rsidRDefault="008B7A85" w:rsidP="00BF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0A356" w14:textId="77777777" w:rsidR="00BF5397" w:rsidRDefault="00BF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8382B" w14:textId="77777777" w:rsidR="008B7A85" w:rsidRDefault="008B7A85" w:rsidP="00BF5397">
      <w:pPr>
        <w:spacing w:after="0" w:line="240" w:lineRule="auto"/>
      </w:pPr>
      <w:r>
        <w:separator/>
      </w:r>
    </w:p>
  </w:footnote>
  <w:footnote w:type="continuationSeparator" w:id="0">
    <w:p w14:paraId="7D70EB44" w14:textId="77777777" w:rsidR="008B7A85" w:rsidRDefault="008B7A85" w:rsidP="00BF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1AF78" w14:textId="3F00AD90" w:rsidR="007A4581" w:rsidRDefault="007A45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0F3818" wp14:editId="144E5C5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909186256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04A1E9C" w14:textId="5684FD5E" w:rsidR="007A4581" w:rsidRPr="007A4581" w:rsidRDefault="007A4581" w:rsidP="007A458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A458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0F38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alt="[OFFICIAL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" stroked="f">
              <v:textbox style="mso-fit-shape-to-text:t" inset="0,15pt,20pt,0">
                <w:txbxContent>
                  <w:p w14:paraId="204A1E9C" w14:textId="5684FD5E" w:rsidR="007A4581" w:rsidRPr="007A4581" w:rsidRDefault="007A4581" w:rsidP="007A458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A458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17C9" w14:textId="3A2B1FC7" w:rsidR="007A4581" w:rsidRDefault="007A45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6EE432" wp14:editId="6246264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247480203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AAB9BD" w14:textId="0DA44375" w:rsidR="007A4581" w:rsidRPr="007A4581" w:rsidRDefault="007A4581" w:rsidP="007A458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A458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EE4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alt="[OFFICIAL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" stroked="f">
              <v:textbox style="mso-fit-shape-to-text:t" inset="0,15pt,20pt,0">
                <w:txbxContent>
                  <w:p w14:paraId="01AAB9BD" w14:textId="0DA44375" w:rsidR="007A4581" w:rsidRPr="007A4581" w:rsidRDefault="007A4581" w:rsidP="007A458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A458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D9C0" w14:textId="6C6EC9A3" w:rsidR="007A4581" w:rsidRDefault="007A45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3A5591" wp14:editId="23FA47F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1104324807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EB12546" w14:textId="1CEFEA4A" w:rsidR="007A4581" w:rsidRPr="007A4581" w:rsidRDefault="007A4581" w:rsidP="007A458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A458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A55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alt="[OFFICIAL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" stroked="f">
              <v:textbox style="mso-fit-shape-to-text:t" inset="0,15pt,20pt,0">
                <w:txbxContent>
                  <w:p w14:paraId="6EB12546" w14:textId="1CEFEA4A" w:rsidR="007A4581" w:rsidRPr="007A4581" w:rsidRDefault="007A4581" w:rsidP="007A458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A458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10073">
    <w:abstractNumId w:val="0"/>
  </w:num>
  <w:num w:numId="2" w16cid:durableId="1273439474">
    <w:abstractNumId w:val="1"/>
  </w:num>
  <w:num w:numId="3" w16cid:durableId="536627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6DD"/>
    <w:rsid w:val="000066F1"/>
    <w:rsid w:val="00037B25"/>
    <w:rsid w:val="000F55BD"/>
    <w:rsid w:val="00186FC0"/>
    <w:rsid w:val="001A2A68"/>
    <w:rsid w:val="001A3242"/>
    <w:rsid w:val="001C7377"/>
    <w:rsid w:val="002216DD"/>
    <w:rsid w:val="002500AE"/>
    <w:rsid w:val="002557CD"/>
    <w:rsid w:val="00283436"/>
    <w:rsid w:val="00286D95"/>
    <w:rsid w:val="00292971"/>
    <w:rsid w:val="002C0F0B"/>
    <w:rsid w:val="002D58A1"/>
    <w:rsid w:val="002F5044"/>
    <w:rsid w:val="00303D68"/>
    <w:rsid w:val="00304D0E"/>
    <w:rsid w:val="0034180F"/>
    <w:rsid w:val="003531AA"/>
    <w:rsid w:val="00353D1B"/>
    <w:rsid w:val="00361F68"/>
    <w:rsid w:val="0036626F"/>
    <w:rsid w:val="00383C17"/>
    <w:rsid w:val="00404076"/>
    <w:rsid w:val="00432F8C"/>
    <w:rsid w:val="00446183"/>
    <w:rsid w:val="00446D98"/>
    <w:rsid w:val="00473692"/>
    <w:rsid w:val="004A157E"/>
    <w:rsid w:val="004A6C32"/>
    <w:rsid w:val="004D54F2"/>
    <w:rsid w:val="005213C9"/>
    <w:rsid w:val="00542B8E"/>
    <w:rsid w:val="0055638E"/>
    <w:rsid w:val="005B5C9E"/>
    <w:rsid w:val="005E3256"/>
    <w:rsid w:val="00674B9C"/>
    <w:rsid w:val="00691793"/>
    <w:rsid w:val="006C0726"/>
    <w:rsid w:val="006D01EB"/>
    <w:rsid w:val="006D0AC7"/>
    <w:rsid w:val="006F4FD4"/>
    <w:rsid w:val="007021AE"/>
    <w:rsid w:val="0072615F"/>
    <w:rsid w:val="0073683E"/>
    <w:rsid w:val="00762CC1"/>
    <w:rsid w:val="007A4581"/>
    <w:rsid w:val="007A55E1"/>
    <w:rsid w:val="007D42EB"/>
    <w:rsid w:val="00804FC0"/>
    <w:rsid w:val="00814149"/>
    <w:rsid w:val="008318AF"/>
    <w:rsid w:val="00843CAD"/>
    <w:rsid w:val="00873A07"/>
    <w:rsid w:val="008B7A85"/>
    <w:rsid w:val="008F52E1"/>
    <w:rsid w:val="00910B3C"/>
    <w:rsid w:val="009123A7"/>
    <w:rsid w:val="00916FAC"/>
    <w:rsid w:val="00936AA4"/>
    <w:rsid w:val="00973672"/>
    <w:rsid w:val="009866F4"/>
    <w:rsid w:val="009A1B21"/>
    <w:rsid w:val="009A46DA"/>
    <w:rsid w:val="00A04ADF"/>
    <w:rsid w:val="00A22DC6"/>
    <w:rsid w:val="00A5092D"/>
    <w:rsid w:val="00AA22C2"/>
    <w:rsid w:val="00AE53E5"/>
    <w:rsid w:val="00AF77A9"/>
    <w:rsid w:val="00B145DC"/>
    <w:rsid w:val="00B31EEB"/>
    <w:rsid w:val="00B63BEC"/>
    <w:rsid w:val="00BB2B93"/>
    <w:rsid w:val="00BF5397"/>
    <w:rsid w:val="00C040F0"/>
    <w:rsid w:val="00C240A6"/>
    <w:rsid w:val="00C52C30"/>
    <w:rsid w:val="00C77405"/>
    <w:rsid w:val="00C85E71"/>
    <w:rsid w:val="00CA19DA"/>
    <w:rsid w:val="00CD08D6"/>
    <w:rsid w:val="00CD109A"/>
    <w:rsid w:val="00D14EA6"/>
    <w:rsid w:val="00D22739"/>
    <w:rsid w:val="00E05967"/>
    <w:rsid w:val="00E36524"/>
    <w:rsid w:val="00E452C4"/>
    <w:rsid w:val="00E56842"/>
    <w:rsid w:val="00E7761C"/>
    <w:rsid w:val="00E969EB"/>
    <w:rsid w:val="00EB5097"/>
    <w:rsid w:val="00EF7D2B"/>
    <w:rsid w:val="00F5276F"/>
    <w:rsid w:val="00F96005"/>
    <w:rsid w:val="00FD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D38E7"/>
  <w15:chartTrackingRefBased/>
  <w15:docId w15:val="{ACFB74C9-099D-4E40-9275-DAE420E2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0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link w:val="NoSpacingChar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6F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97"/>
  </w:style>
  <w:style w:type="paragraph" w:styleId="Footer">
    <w:name w:val="footer"/>
    <w:basedOn w:val="Normal"/>
    <w:link w:val="Foot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97"/>
  </w:style>
  <w:style w:type="character" w:customStyle="1" w:styleId="NoSpacingChar">
    <w:name w:val="No Spacing Char"/>
    <w:basedOn w:val="DefaultParagraphFont"/>
    <w:link w:val="NoSpacing"/>
    <w:uiPriority w:val="1"/>
    <w:rsid w:val="00E05967"/>
  </w:style>
  <w:style w:type="character" w:styleId="FollowedHyperlink">
    <w:name w:val="FollowedHyperlink"/>
    <w:basedOn w:val="DefaultParagraphFont"/>
    <w:uiPriority w:val="99"/>
    <w:semiHidden/>
    <w:unhideWhenUsed/>
    <w:rsid w:val="006D01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Buhle.Majokweni@capaciti.org.za" TargetMode="External"/><Relationship Id="rId18" Type="http://schemas.openxmlformats.org/officeDocument/2006/relationships/hyperlink" Target="mailto:peggy.maphanga@angloamerican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Kefiloe.mphye@capaciti.org.za" TargetMode="External"/><Relationship Id="rId17" Type="http://schemas.openxmlformats.org/officeDocument/2006/relationships/hyperlink" Target="mailto:Buhle.Majokweni@capaciti.org.za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efiloe.mphye@capaciti.org.z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ristoper.morgan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hristoper.morgan@gmail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peggy.maphanga@angloamerican.com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heg\Desktop\20220412_CapaCiTi_Candidate%20Resume.2Pager%20(4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DA19-3EB0-4945-A180-638FE79F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20220412_CapaCiTi_Candidate Resume.2Pager (4)</Template>
  <TotalTime>20</TotalTime>
  <Pages>1</Pages>
  <Words>0</Words>
  <Characters>0</Characters>
  <Application>Microsoft Office Word</Application>
  <DocSecurity>0</DocSecurity>
  <Lines>4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tsheg</dc:creator>
  <cp:keywords/>
  <dc:description/>
  <cp:lastModifiedBy>Mosiapoa, Tshegofatso</cp:lastModifiedBy>
  <cp:revision>16</cp:revision>
  <cp:lastPrinted>2020-03-30T19:49:00Z</cp:lastPrinted>
  <dcterms:created xsi:type="dcterms:W3CDTF">2024-03-19T05:55:00Z</dcterms:created>
  <dcterms:modified xsi:type="dcterms:W3CDTF">2024-03-19T06:21:00Z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ce300e74463eb44bc51bfbec33283bb3d69e1c6abaf3047a7c86a646bde152d5</vt:lpwstr>
  </property>
  <property fmtid="{D5CDD505-2E9C-101B-9397-08002B2CF9AE}" pid="3" name="ClassificationContentMarkingHeaderShapeIds">
    <vt:lpwstr>41d2a8c7,363114d0,ec03f8b</vt:lpwstr>
  </property>
  <property fmtid="{D5CDD505-2E9C-101B-9397-08002B2CF9AE}" pid="4" name="ClassificationContentMarkingHeaderFontProps">
    <vt:lpwstr>#000000,8,Arial</vt:lpwstr>
  </property>
  <property fmtid="{D5CDD505-2E9C-101B-9397-08002B2CF9AE}" pid="5" name="ClassificationContentMarkingHeaderText">
    <vt:lpwstr>[OFFICIAL]</vt:lpwstr>
  </property>
  <property fmtid="{D5CDD505-2E9C-101B-9397-08002B2CF9AE}" pid="6" name="MSIP_Label_e3f2a5e4-10d8-4dfe-8082-7352c27520cb_Enabled">
    <vt:lpwstr>true</vt:lpwstr>
  </property>
  <property fmtid="{D5CDD505-2E9C-101B-9397-08002B2CF9AE}" pid="7" name="MSIP_Label_e3f2a5e4-10d8-4dfe-8082-7352c27520cb_SetDate">
    <vt:lpwstr>2024-03-19T06:01:15Z</vt:lpwstr>
  </property>
  <property fmtid="{D5CDD505-2E9C-101B-9397-08002B2CF9AE}" pid="8" name="MSIP_Label_e3f2a5e4-10d8-4dfe-8082-7352c27520cb_Method">
    <vt:lpwstr>Standard</vt:lpwstr>
  </property>
  <property fmtid="{D5CDD505-2E9C-101B-9397-08002B2CF9AE}" pid="9" name="MSIP_Label_e3f2a5e4-10d8-4dfe-8082-7352c27520cb_Name">
    <vt:lpwstr>_Official</vt:lpwstr>
  </property>
  <property fmtid="{D5CDD505-2E9C-101B-9397-08002B2CF9AE}" pid="10" name="MSIP_Label_e3f2a5e4-10d8-4dfe-8082-7352c27520cb_SiteId">
    <vt:lpwstr>2864f69d-77c3-4fbe-bbc0-97502052391a</vt:lpwstr>
  </property>
  <property fmtid="{D5CDD505-2E9C-101B-9397-08002B2CF9AE}" pid="11" name="MSIP_Label_e3f2a5e4-10d8-4dfe-8082-7352c27520cb_ActionId">
    <vt:lpwstr>cb008f6a-47ca-4839-9b16-993c4ec95b8d</vt:lpwstr>
  </property>
  <property fmtid="{D5CDD505-2E9C-101B-9397-08002B2CF9AE}" pid="12" name="MSIP_Label_e3f2a5e4-10d8-4dfe-8082-7352c27520cb_ContentBits">
    <vt:lpwstr>1</vt:lpwstr>
  </property>
</Properties>
</file>